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D5D20" w14:textId="77777777" w:rsidR="00125EDB" w:rsidRPr="00FF6406" w:rsidRDefault="00261768" w:rsidP="004D6D75">
      <w:pPr>
        <w:pStyle w:val="Title"/>
        <w:jc w:val="center"/>
        <w:rPr>
          <w:sz w:val="44"/>
        </w:rPr>
      </w:pPr>
      <w:r w:rsidRPr="00FF6406">
        <w:rPr>
          <w:sz w:val="44"/>
        </w:rPr>
        <w:t>‍‍</w:t>
      </w:r>
      <w:sdt>
        <w:sdtPr>
          <w:rPr>
            <w:sz w:val="32"/>
          </w:rPr>
          <w:alias w:val="Your Name"/>
          <w:tag w:val=""/>
          <w:id w:val="1246310863"/>
          <w:placeholder>
            <w:docPart w:val="D2FD72A543C148D7A858D5EC3DF5B4D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D4DB6" w:rsidRPr="00FF6406">
            <w:rPr>
              <w:sz w:val="32"/>
            </w:rPr>
            <w:t>Jackson McDowell Geis</w:t>
          </w:r>
        </w:sdtContent>
      </w:sdt>
    </w:p>
    <w:p w14:paraId="525A7EA6" w14:textId="15A4C481" w:rsidR="00125EDB" w:rsidRDefault="00F14A3E" w:rsidP="00567267">
      <w:sdt>
        <w:sdtPr>
          <w:alias w:val="Address"/>
          <w:tag w:val=""/>
          <w:id w:val="-593780209"/>
          <w:placeholder>
            <w:docPart w:val="D9D69F76ABAD4F089C7E57674FAF383A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380CB9">
            <w:t>401 Woodland Av</w:t>
          </w:r>
          <w:r w:rsidR="00894B45">
            <w:t>e. Apt. #22 Lexington, KY. 40508</w:t>
          </w:r>
        </w:sdtContent>
      </w:sdt>
      <w:r w:rsidR="00261768">
        <w:t> | </w:t>
      </w:r>
      <w:sdt>
        <w:sdtPr>
          <w:alias w:val="Telephone"/>
          <w:tag w:val=""/>
          <w:id w:val="-1416317146"/>
          <w:placeholder>
            <w:docPart w:val="3E7E0CB22E474EC2BF1421735DA129F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CD4DB6">
            <w:t>(304) 303-0350</w:t>
          </w:r>
        </w:sdtContent>
      </w:sdt>
      <w:r w:rsidR="00261768">
        <w:t> | </w:t>
      </w:r>
      <w:sdt>
        <w:sdtPr>
          <w:alias w:val="Email"/>
          <w:tag w:val=""/>
          <w:id w:val="-391963670"/>
          <w:placeholder>
            <w:docPart w:val="83ECE6FACE0B43968BA8CD086648E418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4D6D75">
            <w:t>jmge229</w:t>
          </w:r>
          <w:r w:rsidR="00380CB9">
            <w:t>@</w:t>
          </w:r>
          <w:r w:rsidR="004D6D75">
            <w:t>uky.edu</w:t>
          </w:r>
        </w:sdtContent>
      </w:sdt>
    </w:p>
    <w:p w14:paraId="74B980F7" w14:textId="77777777" w:rsidR="00125EDB" w:rsidRDefault="00261768" w:rsidP="00567267">
      <w:pPr>
        <w:pStyle w:val="SectionHeading"/>
        <w:spacing w:before="240"/>
      </w:pPr>
      <w:r>
        <w:t>Objective</w:t>
      </w:r>
    </w:p>
    <w:p w14:paraId="0B957BB2" w14:textId="5D458575" w:rsidR="00125EDB" w:rsidRDefault="00903DB0" w:rsidP="00153302">
      <w:pPr>
        <w:pStyle w:val="ListBullet"/>
        <w:numPr>
          <w:ilvl w:val="0"/>
          <w:numId w:val="0"/>
        </w:numPr>
      </w:pPr>
      <w:r>
        <w:t>An in</w:t>
      </w:r>
      <w:r w:rsidR="00FF6406">
        <w:t>ternship or co-op</w:t>
      </w:r>
      <w:r>
        <w:t xml:space="preserve"> that will allow me to utilize my problem solving skills to further develop my abilities in the field of computer science</w:t>
      </w:r>
      <w:r w:rsidR="00943A2F">
        <w:t>. I hope to attain a software engineer position out of college.</w:t>
      </w:r>
    </w:p>
    <w:p w14:paraId="00B707CD" w14:textId="77777777" w:rsidR="00125EDB" w:rsidRDefault="00261768" w:rsidP="00567267">
      <w:pPr>
        <w:pStyle w:val="SectionHeading"/>
        <w:spacing w:before="120"/>
      </w:pPr>
      <w:r>
        <w:t>Education</w:t>
      </w:r>
    </w:p>
    <w:p w14:paraId="2B85F10A" w14:textId="1FA75425" w:rsidR="006E744E" w:rsidRDefault="006E744E" w:rsidP="006E744E">
      <w:pPr>
        <w:pStyle w:val="Subsection"/>
        <w:spacing w:before="100"/>
      </w:pPr>
      <w:r w:rsidRPr="006E744E">
        <w:t>the university of kentucky</w:t>
      </w:r>
      <w:r w:rsidR="00903DB0">
        <w:t>, Lexington, ky</w:t>
      </w:r>
    </w:p>
    <w:p w14:paraId="0BC3EDD8" w14:textId="5D07C717" w:rsidR="00532CC7" w:rsidRDefault="00846C71" w:rsidP="00153302">
      <w:pPr>
        <w:pStyle w:val="ListBullet"/>
        <w:numPr>
          <w:ilvl w:val="0"/>
          <w:numId w:val="0"/>
        </w:numPr>
      </w:pPr>
      <w:r>
        <w:t>Senior</w:t>
      </w:r>
      <w:r w:rsidR="00153302">
        <w:tab/>
      </w:r>
      <w:r w:rsidR="009569C1">
        <w:t xml:space="preserve">Cumulative </w:t>
      </w:r>
      <w:r w:rsidR="00532CC7">
        <w:t>G</w:t>
      </w:r>
      <w:r w:rsidR="00F240A0">
        <w:t>PA – 3.33</w:t>
      </w:r>
      <w:bookmarkStart w:id="0" w:name="_GoBack"/>
      <w:bookmarkEnd w:id="0"/>
      <w:r w:rsidR="00153302">
        <w:tab/>
      </w:r>
    </w:p>
    <w:p w14:paraId="2C396EFE" w14:textId="7D24C4F1" w:rsidR="00153302" w:rsidRDefault="00532CC7" w:rsidP="00153302">
      <w:pPr>
        <w:pStyle w:val="ListBullet"/>
        <w:numPr>
          <w:ilvl w:val="0"/>
          <w:numId w:val="0"/>
        </w:numPr>
      </w:pPr>
      <w:r>
        <w:t>A</w:t>
      </w:r>
      <w:r w:rsidR="00153302">
        <w:t>nticipated Graduation: Spring 2020</w:t>
      </w:r>
    </w:p>
    <w:p w14:paraId="3791C425" w14:textId="18839A52" w:rsidR="00153302" w:rsidRDefault="00153302" w:rsidP="00153302">
      <w:pPr>
        <w:pStyle w:val="ListBullet"/>
        <w:numPr>
          <w:ilvl w:val="0"/>
          <w:numId w:val="0"/>
        </w:numPr>
      </w:pPr>
      <w:r>
        <w:t>Majoring in Computer Science</w:t>
      </w:r>
      <w:r w:rsidR="00532CC7">
        <w:t xml:space="preserve"> </w:t>
      </w:r>
    </w:p>
    <w:p w14:paraId="26CA2B94" w14:textId="77777777" w:rsidR="00903DB0" w:rsidRDefault="00903DB0" w:rsidP="00903DB0">
      <w:pPr>
        <w:pStyle w:val="Subsection"/>
        <w:spacing w:before="100"/>
      </w:pPr>
      <w:r>
        <w:t>Diploma from frankfort High school</w:t>
      </w:r>
    </w:p>
    <w:p w14:paraId="393DB6F2" w14:textId="14BEF00A" w:rsidR="00903DB0" w:rsidRDefault="001B384D" w:rsidP="00903DB0">
      <w:pPr>
        <w:pStyle w:val="ListBullet"/>
        <w:numPr>
          <w:ilvl w:val="0"/>
          <w:numId w:val="0"/>
        </w:numPr>
      </w:pPr>
      <w:r>
        <w:t>C</w:t>
      </w:r>
      <w:r w:rsidR="00903DB0">
        <w:t>umulative GPA – 4.022</w:t>
      </w:r>
    </w:p>
    <w:p w14:paraId="34F68EC7" w14:textId="77777777" w:rsidR="00903DB0" w:rsidRDefault="00903DB0" w:rsidP="00903DB0">
      <w:pPr>
        <w:pStyle w:val="ListBullet"/>
        <w:numPr>
          <w:ilvl w:val="0"/>
          <w:numId w:val="0"/>
        </w:numPr>
      </w:pPr>
      <w:r>
        <w:t>Graduated 7</w:t>
      </w:r>
      <w:r w:rsidRPr="006E744E">
        <w:rPr>
          <w:vertAlign w:val="superscript"/>
        </w:rPr>
        <w:t>th</w:t>
      </w:r>
      <w:r>
        <w:t xml:space="preserve"> out of 127 students</w:t>
      </w:r>
    </w:p>
    <w:p w14:paraId="0B7140C0" w14:textId="77777777" w:rsidR="00903DB0" w:rsidRDefault="00903DB0" w:rsidP="00903DB0">
      <w:pPr>
        <w:pStyle w:val="SectionHeading"/>
        <w:spacing w:before="120"/>
      </w:pPr>
      <w:r>
        <w:t>Employment &amp; Experience</w:t>
      </w:r>
    </w:p>
    <w:p w14:paraId="12CDBB8D" w14:textId="4D431362" w:rsidR="00903DB0" w:rsidRDefault="00903DB0" w:rsidP="00903DB0">
      <w:pPr>
        <w:pStyle w:val="Subsection"/>
        <w:spacing w:before="120"/>
      </w:pPr>
      <w:r>
        <w:t>website manager | alpha tau</w:t>
      </w:r>
      <w:r w:rsidR="00FF6406">
        <w:t xml:space="preserve"> omega fraternity | 2017-2018</w:t>
      </w:r>
    </w:p>
    <w:p w14:paraId="79A0D3BB" w14:textId="669E2B4A" w:rsidR="00903DB0" w:rsidRPr="00903DB0" w:rsidRDefault="00903DB0" w:rsidP="00903DB0">
      <w:pPr>
        <w:pStyle w:val="ListBullet"/>
        <w:numPr>
          <w:ilvl w:val="0"/>
          <w:numId w:val="0"/>
        </w:numPr>
        <w:spacing w:before="120"/>
      </w:pPr>
      <w:r>
        <w:t>Maintain</w:t>
      </w:r>
      <w:r w:rsidR="00FF6406">
        <w:t>ed</w:t>
      </w:r>
      <w:r>
        <w:t xml:space="preserve"> and update</w:t>
      </w:r>
      <w:r w:rsidR="00FF6406">
        <w:t>d</w:t>
      </w:r>
      <w:r>
        <w:t xml:space="preserve"> the fraternity’s website with events, chapter rosters, and other information.</w:t>
      </w:r>
    </w:p>
    <w:p w14:paraId="29E7A006" w14:textId="77777777" w:rsidR="00903DB0" w:rsidRDefault="00903DB0" w:rsidP="00903DB0">
      <w:pPr>
        <w:pStyle w:val="Subsection"/>
        <w:spacing w:before="120"/>
      </w:pPr>
      <w:r>
        <w:t>Rock wall instructor, hospitality host, soccer staff | YMCA of CumberlanD, MD. | 2013-Present</w:t>
      </w:r>
    </w:p>
    <w:p w14:paraId="35F2E005" w14:textId="77777777" w:rsidR="00903DB0" w:rsidRDefault="00903DB0" w:rsidP="00903DB0">
      <w:pPr>
        <w:pStyle w:val="ListBullet"/>
        <w:numPr>
          <w:ilvl w:val="0"/>
          <w:numId w:val="0"/>
        </w:numPr>
        <w:spacing w:before="120"/>
      </w:pPr>
      <w:r>
        <w:t>Managed and instructed a rock climbing wall as well as serve as a host for events ran by the YMCA. Also worked as a scoreboard keeper, referee, and youth instructor for the indoor soccer program ran by the YMCA.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80E64BEEE76244FEA59E9E93583DF898"/>
            </w:placeholder>
            <w15:repeatingSectionItem/>
          </w:sdtPr>
          <w:sdtEndPr/>
          <w:sdtContent>
            <w:p w14:paraId="4188F17D" w14:textId="77777777" w:rsidR="00903DB0" w:rsidRDefault="00903DB0" w:rsidP="00903DB0">
              <w:pPr>
                <w:pStyle w:val="Subsection"/>
                <w:spacing w:before="120"/>
              </w:pPr>
              <w:r>
                <w:t>Counselor | Camp sonrise mountain | 2013-Present</w:t>
              </w:r>
            </w:p>
            <w:p w14:paraId="21C486BA" w14:textId="3DA521CD" w:rsidR="00903DB0" w:rsidRDefault="00903DB0" w:rsidP="00903DB0">
              <w:pPr>
                <w:pStyle w:val="ListBullet"/>
                <w:numPr>
                  <w:ilvl w:val="0"/>
                  <w:numId w:val="0"/>
                </w:numPr>
              </w:pPr>
              <w:r>
                <w:t>Counseled at a church camp for young kids entering the grades of third, fourth, and fifth. The camp is held for a week in Markleysburg, PA.</w:t>
              </w:r>
            </w:p>
          </w:sdtContent>
        </w:sdt>
      </w:sdtContent>
    </w:sdt>
    <w:p w14:paraId="5C2DC940" w14:textId="638E96C2" w:rsidR="00903DB0" w:rsidRDefault="00903DB0" w:rsidP="00903DB0">
      <w:pPr>
        <w:pStyle w:val="SectionHeading"/>
        <w:spacing w:before="120"/>
      </w:pPr>
      <w:r>
        <w:t>Skills &amp; Abilities</w:t>
      </w:r>
    </w:p>
    <w:p w14:paraId="7545D41C" w14:textId="261B6398" w:rsidR="00903DB0" w:rsidRDefault="00903DB0" w:rsidP="00903DB0">
      <w:pPr>
        <w:spacing w:after="120"/>
        <w:rPr>
          <w:b/>
          <w:bCs/>
          <w:caps/>
          <w:color w:val="262626" w:themeColor="text1" w:themeTint="D9"/>
        </w:rPr>
      </w:pPr>
      <w:r w:rsidRPr="00903DB0">
        <w:rPr>
          <w:b/>
          <w:bCs/>
          <w:caps/>
          <w:color w:val="262626" w:themeColor="text1" w:themeTint="D9"/>
        </w:rPr>
        <w:t>Software</w:t>
      </w:r>
      <w:r>
        <w:rPr>
          <w:b/>
          <w:bCs/>
          <w:caps/>
          <w:color w:val="262626" w:themeColor="text1" w:themeTint="D9"/>
        </w:rPr>
        <w:tab/>
      </w:r>
      <w:r>
        <w:rPr>
          <w:b/>
          <w:bCs/>
          <w:caps/>
          <w:color w:val="262626" w:themeColor="text1" w:themeTint="D9"/>
        </w:rPr>
        <w:tab/>
      </w:r>
    </w:p>
    <w:p w14:paraId="308B78F7" w14:textId="6E9D9A07" w:rsidR="00943A2F" w:rsidRDefault="00903DB0" w:rsidP="00943A2F">
      <w:pPr>
        <w:spacing w:after="0" w:line="360" w:lineRule="auto"/>
      </w:pPr>
      <w:r>
        <w:t>MS Visual Studio</w:t>
      </w:r>
      <w:r w:rsidR="00943A2F">
        <w:t xml:space="preserve">, </w:t>
      </w:r>
      <w:r>
        <w:t>LINUX</w:t>
      </w:r>
      <w:r w:rsidR="00943A2F">
        <w:t xml:space="preserve">, </w:t>
      </w:r>
      <w:r w:rsidR="00CE3BA3">
        <w:t>Autodesk Inventor</w:t>
      </w:r>
      <w:r w:rsidR="00943A2F">
        <w:t xml:space="preserve"> CAD</w:t>
      </w:r>
    </w:p>
    <w:p w14:paraId="63DDE7E5" w14:textId="7B6D0A27" w:rsidR="00903DB0" w:rsidRDefault="00903DB0" w:rsidP="00943A2F">
      <w:pPr>
        <w:spacing w:after="0" w:line="360" w:lineRule="auto"/>
      </w:pPr>
      <w:r>
        <w:t>Microsoft Office – Word, PowerPoint, and Excel</w:t>
      </w:r>
    </w:p>
    <w:p w14:paraId="3FACBE48" w14:textId="68B6ECD9" w:rsidR="00903DB0" w:rsidRPr="001B384D" w:rsidRDefault="00903DB0" w:rsidP="00903DB0">
      <w:pPr>
        <w:pStyle w:val="ListBullet"/>
        <w:numPr>
          <w:ilvl w:val="0"/>
          <w:numId w:val="0"/>
        </w:numPr>
        <w:rPr>
          <w:b/>
          <w:bCs/>
          <w:caps/>
          <w:color w:val="262626" w:themeColor="text1" w:themeTint="D9"/>
        </w:rPr>
      </w:pPr>
      <w:r w:rsidRPr="00903DB0">
        <w:rPr>
          <w:b/>
          <w:bCs/>
          <w:caps/>
          <w:color w:val="262626" w:themeColor="text1" w:themeTint="D9"/>
        </w:rPr>
        <w:t xml:space="preserve">Programming </w:t>
      </w:r>
      <w:r w:rsidR="00846C71">
        <w:rPr>
          <w:b/>
          <w:bCs/>
          <w:caps/>
          <w:color w:val="262626" w:themeColor="text1" w:themeTint="D9"/>
        </w:rPr>
        <w:t xml:space="preserve">AND SCRIPTING </w:t>
      </w:r>
      <w:r w:rsidRPr="00903DB0">
        <w:rPr>
          <w:b/>
          <w:bCs/>
          <w:caps/>
          <w:color w:val="262626" w:themeColor="text1" w:themeTint="D9"/>
        </w:rPr>
        <w:t>Languages</w:t>
      </w:r>
    </w:p>
    <w:p w14:paraId="610C9876" w14:textId="12E356F2" w:rsidR="00903DB0" w:rsidRDefault="005B4338" w:rsidP="00903DB0">
      <w:pPr>
        <w:pStyle w:val="ListBullet"/>
        <w:numPr>
          <w:ilvl w:val="0"/>
          <w:numId w:val="0"/>
        </w:numPr>
      </w:pPr>
      <w:r>
        <w:t>C</w:t>
      </w:r>
      <w:r w:rsidR="00903DB0">
        <w:t>++</w:t>
      </w:r>
      <w:r w:rsidR="00943A2F">
        <w:t>, C</w:t>
      </w:r>
      <w:r w:rsidR="00846C71">
        <w:t>, C#, Python, Javascript</w:t>
      </w:r>
    </w:p>
    <w:p w14:paraId="2F2AFF7F" w14:textId="368B46A0" w:rsidR="00943A2F" w:rsidRPr="00943A2F" w:rsidRDefault="00943A2F" w:rsidP="00903DB0">
      <w:pPr>
        <w:pStyle w:val="ListBullet"/>
        <w:numPr>
          <w:ilvl w:val="0"/>
          <w:numId w:val="0"/>
        </w:numPr>
      </w:pPr>
      <w:r>
        <w:t>Minor knowledge in FORTRAN, Pascal, MATLAB</w:t>
      </w:r>
      <w:r w:rsidR="00846C71">
        <w:t>, PHP, Java</w:t>
      </w:r>
    </w:p>
    <w:p w14:paraId="722F78B9" w14:textId="1379BDBD" w:rsidR="00CE3BA3" w:rsidRDefault="00CE3BA3" w:rsidP="00CE3BA3">
      <w:pPr>
        <w:pStyle w:val="SectionHeading"/>
        <w:spacing w:before="120"/>
      </w:pPr>
      <w:r>
        <w:t>Accomplishments and Honors</w:t>
      </w:r>
    </w:p>
    <w:p w14:paraId="0DF8B25B" w14:textId="5C74770C" w:rsidR="00CE3BA3" w:rsidRDefault="00CE3BA3" w:rsidP="00CE3BA3">
      <w:pPr>
        <w:spacing w:before="120" w:after="120"/>
        <w:rPr>
          <w:b/>
          <w:bCs/>
          <w:caps/>
          <w:color w:val="262626" w:themeColor="text1" w:themeTint="D9"/>
        </w:rPr>
      </w:pPr>
      <w:r w:rsidRPr="00CE3BA3">
        <w:rPr>
          <w:b/>
          <w:bCs/>
          <w:caps/>
          <w:color w:val="262626" w:themeColor="text1" w:themeTint="D9"/>
        </w:rPr>
        <w:t>Bluegrass Spirit Scholarship Recipient</w:t>
      </w:r>
    </w:p>
    <w:p w14:paraId="564B0BC1" w14:textId="47FB94D5" w:rsidR="00CE3BA3" w:rsidRDefault="00CE3BA3" w:rsidP="00CE3BA3">
      <w:pPr>
        <w:spacing w:before="120" w:after="120"/>
        <w:rPr>
          <w:b/>
          <w:bCs/>
          <w:caps/>
          <w:color w:val="262626" w:themeColor="text1" w:themeTint="D9"/>
        </w:rPr>
      </w:pPr>
      <w:r>
        <w:rPr>
          <w:b/>
          <w:bCs/>
          <w:caps/>
          <w:color w:val="262626" w:themeColor="text1" w:themeTint="D9"/>
        </w:rPr>
        <w:t>Mu alpha theta</w:t>
      </w:r>
    </w:p>
    <w:p w14:paraId="180EE10E" w14:textId="4070C35E" w:rsidR="00CE3BA3" w:rsidRDefault="00CE3BA3" w:rsidP="00CE3BA3">
      <w:pPr>
        <w:spacing w:before="120" w:after="120"/>
        <w:rPr>
          <w:b/>
          <w:bCs/>
          <w:caps/>
          <w:color w:val="262626" w:themeColor="text1" w:themeTint="D9"/>
        </w:rPr>
      </w:pPr>
      <w:r>
        <w:rPr>
          <w:b/>
          <w:bCs/>
          <w:caps/>
          <w:color w:val="262626" w:themeColor="text1" w:themeTint="D9"/>
        </w:rPr>
        <w:t>national honor society</w:t>
      </w:r>
    </w:p>
    <w:p w14:paraId="19899609" w14:textId="6E125285" w:rsidR="00CE3BA3" w:rsidRPr="00CE3BA3" w:rsidRDefault="00CE3BA3" w:rsidP="00CE3BA3">
      <w:pPr>
        <w:spacing w:before="120" w:after="120"/>
        <w:rPr>
          <w:b/>
          <w:bCs/>
          <w:caps/>
          <w:color w:val="262626" w:themeColor="text1" w:themeTint="D9"/>
        </w:rPr>
      </w:pPr>
      <w:r>
        <w:rPr>
          <w:b/>
          <w:bCs/>
          <w:caps/>
          <w:color w:val="262626" w:themeColor="text1" w:themeTint="D9"/>
        </w:rPr>
        <w:t>national techinical honor societ</w:t>
      </w:r>
      <w:r w:rsidR="001B384D">
        <w:rPr>
          <w:b/>
          <w:bCs/>
          <w:caps/>
          <w:color w:val="262626" w:themeColor="text1" w:themeTint="D9"/>
        </w:rPr>
        <w:t>y</w:t>
      </w:r>
    </w:p>
    <w:p w14:paraId="0B69BAC9" w14:textId="65DF8131" w:rsidR="00CE3BA3" w:rsidRDefault="00CE3BA3" w:rsidP="001B384D">
      <w:pPr>
        <w:pStyle w:val="Subsection"/>
        <w:spacing w:before="120"/>
      </w:pPr>
      <w:r>
        <w:t>mountaineer boys state participant 2015</w:t>
      </w:r>
    </w:p>
    <w:p w14:paraId="7C803D0E" w14:textId="77777777" w:rsidR="00AC4E7B" w:rsidRDefault="00AC4E7B" w:rsidP="00AC4E7B">
      <w:pPr>
        <w:pStyle w:val="SectionHeading"/>
        <w:spacing w:before="120"/>
      </w:pPr>
      <w:r>
        <w:t>References</w:t>
      </w:r>
    </w:p>
    <w:p w14:paraId="5EB32C08" w14:textId="77777777" w:rsidR="00AC4E7B" w:rsidRDefault="00930B85" w:rsidP="001B384D">
      <w:pPr>
        <w:pStyle w:val="Subsection"/>
        <w:spacing w:before="0" w:after="0"/>
      </w:pPr>
      <w:r>
        <w:t>Steve white | 490 caney valley road, friendsville, md. 21531 | (301) 746-5760</w:t>
      </w:r>
    </w:p>
    <w:p w14:paraId="1AAD291E" w14:textId="140EDE66" w:rsidR="00856DDE" w:rsidRDefault="00856DDE" w:rsidP="001B384D">
      <w:pPr>
        <w:pStyle w:val="Subsection"/>
        <w:spacing w:before="0" w:after="0"/>
      </w:pPr>
      <w:r>
        <w:t>Lori kenney | 1023 north lakewood drive, ridgel</w:t>
      </w:r>
      <w:r w:rsidR="00CE3BA3">
        <w:t>ey, wv. 26753 | (304) 726-4767</w:t>
      </w:r>
    </w:p>
    <w:p w14:paraId="5F791E9B" w14:textId="5A42D67B" w:rsidR="00AC4E7B" w:rsidRDefault="00CE3BA3" w:rsidP="001B384D">
      <w:pPr>
        <w:pStyle w:val="Subsection"/>
        <w:spacing w:before="0" w:after="0"/>
      </w:pPr>
      <w:r>
        <w:t>elenor madden | 601 kelly road cumberland, md 21502 | (301) 777-9622</w:t>
      </w:r>
    </w:p>
    <w:sectPr w:rsidR="00AC4E7B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B293A" w14:textId="77777777" w:rsidR="00F14A3E" w:rsidRDefault="00F14A3E">
      <w:pPr>
        <w:spacing w:after="0"/>
      </w:pPr>
      <w:r>
        <w:separator/>
      </w:r>
    </w:p>
  </w:endnote>
  <w:endnote w:type="continuationSeparator" w:id="0">
    <w:p w14:paraId="178F3CF4" w14:textId="77777777" w:rsidR="00F14A3E" w:rsidRDefault="00F14A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DB5E0" w14:textId="77777777" w:rsidR="00125EDB" w:rsidRDefault="0026176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384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F2931" w14:textId="77777777" w:rsidR="00F14A3E" w:rsidRDefault="00F14A3E">
      <w:pPr>
        <w:spacing w:after="0"/>
      </w:pPr>
      <w:r>
        <w:separator/>
      </w:r>
    </w:p>
  </w:footnote>
  <w:footnote w:type="continuationSeparator" w:id="0">
    <w:p w14:paraId="4805FCB6" w14:textId="77777777" w:rsidR="00F14A3E" w:rsidRDefault="00F14A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6E56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2F8192F"/>
    <w:multiLevelType w:val="hybridMultilevel"/>
    <w:tmpl w:val="A348A596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 w15:restartNumberingAfterBreak="0">
    <w:nsid w:val="7CB46708"/>
    <w:multiLevelType w:val="hybridMultilevel"/>
    <w:tmpl w:val="EA6CF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B6"/>
    <w:rsid w:val="00040BAE"/>
    <w:rsid w:val="00125EDB"/>
    <w:rsid w:val="00141EE8"/>
    <w:rsid w:val="00153302"/>
    <w:rsid w:val="0018104F"/>
    <w:rsid w:val="001B384D"/>
    <w:rsid w:val="00261768"/>
    <w:rsid w:val="00284986"/>
    <w:rsid w:val="003610EA"/>
    <w:rsid w:val="00380CB9"/>
    <w:rsid w:val="003D2E90"/>
    <w:rsid w:val="003D3E38"/>
    <w:rsid w:val="004D6D75"/>
    <w:rsid w:val="00531ED3"/>
    <w:rsid w:val="00532CC7"/>
    <w:rsid w:val="00567267"/>
    <w:rsid w:val="00577BB0"/>
    <w:rsid w:val="005B4338"/>
    <w:rsid w:val="00601A77"/>
    <w:rsid w:val="006E744E"/>
    <w:rsid w:val="00846C71"/>
    <w:rsid w:val="00856DDE"/>
    <w:rsid w:val="00894B45"/>
    <w:rsid w:val="00903DB0"/>
    <w:rsid w:val="00930B85"/>
    <w:rsid w:val="00943A2F"/>
    <w:rsid w:val="009569C1"/>
    <w:rsid w:val="00A21874"/>
    <w:rsid w:val="00A2247A"/>
    <w:rsid w:val="00AA7B63"/>
    <w:rsid w:val="00AC4E7B"/>
    <w:rsid w:val="00BD6311"/>
    <w:rsid w:val="00C73068"/>
    <w:rsid w:val="00CD36E4"/>
    <w:rsid w:val="00CD46E4"/>
    <w:rsid w:val="00CD4DB6"/>
    <w:rsid w:val="00CE3BA3"/>
    <w:rsid w:val="00D40F9B"/>
    <w:rsid w:val="00E250D1"/>
    <w:rsid w:val="00E535B6"/>
    <w:rsid w:val="00EB04FE"/>
    <w:rsid w:val="00F122B3"/>
    <w:rsid w:val="00F14A3E"/>
    <w:rsid w:val="00F21AE2"/>
    <w:rsid w:val="00F240A0"/>
    <w:rsid w:val="00F34604"/>
    <w:rsid w:val="00FF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0E04"/>
  <w15:chartTrackingRefBased/>
  <w15:docId w15:val="{66C81B5F-8D80-4A31-8A73-4BDCCCFC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CommentReference">
    <w:name w:val="annotation reference"/>
    <w:basedOn w:val="DefaultParagraphFont"/>
    <w:uiPriority w:val="99"/>
    <w:semiHidden/>
    <w:unhideWhenUsed/>
    <w:rsid w:val="00284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498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498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986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986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986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FD72A543C148D7A858D5EC3DF5B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D88D0-5654-42D6-95D1-2448A77E31C0}"/>
      </w:docPartPr>
      <w:docPartBody>
        <w:p w:rsidR="0010285D" w:rsidRDefault="00A91C71">
          <w:pPr>
            <w:pStyle w:val="D2FD72A543C148D7A858D5EC3DF5B4DD"/>
          </w:pPr>
          <w:r>
            <w:t>[Your Name]</w:t>
          </w:r>
        </w:p>
      </w:docPartBody>
    </w:docPart>
    <w:docPart>
      <w:docPartPr>
        <w:name w:val="D9D69F76ABAD4F089C7E57674FAF3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EC766-F43F-491E-B153-CC21781132ED}"/>
      </w:docPartPr>
      <w:docPartBody>
        <w:p w:rsidR="0010285D" w:rsidRDefault="00A91C71">
          <w:pPr>
            <w:pStyle w:val="D9D69F76ABAD4F089C7E57674FAF383A"/>
          </w:pPr>
          <w:r>
            <w:t>[Address, City, ST  ZIP Code]</w:t>
          </w:r>
        </w:p>
      </w:docPartBody>
    </w:docPart>
    <w:docPart>
      <w:docPartPr>
        <w:name w:val="3E7E0CB22E474EC2BF1421735DA12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20F29-DADA-4470-9D34-F76BCB511D37}"/>
      </w:docPartPr>
      <w:docPartBody>
        <w:p w:rsidR="0010285D" w:rsidRDefault="00A91C71">
          <w:pPr>
            <w:pStyle w:val="3E7E0CB22E474EC2BF1421735DA129FD"/>
          </w:pPr>
          <w:r>
            <w:t>[Telephone]</w:t>
          </w:r>
        </w:p>
      </w:docPartBody>
    </w:docPart>
    <w:docPart>
      <w:docPartPr>
        <w:name w:val="83ECE6FACE0B43968BA8CD086648E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15DF-4E5B-450C-96BA-BA0998F6055F}"/>
      </w:docPartPr>
      <w:docPartBody>
        <w:p w:rsidR="0010285D" w:rsidRDefault="00A91C71">
          <w:pPr>
            <w:pStyle w:val="83ECE6FACE0B43968BA8CD086648E418"/>
          </w:pPr>
          <w:r>
            <w:t>[Email]</w:t>
          </w:r>
        </w:p>
      </w:docPartBody>
    </w:docPart>
    <w:docPart>
      <w:docPartPr>
        <w:name w:val="80E64BEEE76244FEA59E9E93583DF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5A86C-1252-4A33-82C0-B17DAC4CF132}"/>
      </w:docPartPr>
      <w:docPartBody>
        <w:p w:rsidR="00E706B7" w:rsidRDefault="000C02B3" w:rsidP="000C02B3">
          <w:pPr>
            <w:pStyle w:val="80E64BEEE76244FEA59E9E93583DF89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09"/>
    <w:rsid w:val="000C02B3"/>
    <w:rsid w:val="0010285D"/>
    <w:rsid w:val="001F0B03"/>
    <w:rsid w:val="00215309"/>
    <w:rsid w:val="0022764D"/>
    <w:rsid w:val="00237CAA"/>
    <w:rsid w:val="0058198E"/>
    <w:rsid w:val="006C278B"/>
    <w:rsid w:val="007D0878"/>
    <w:rsid w:val="008802C1"/>
    <w:rsid w:val="009237B8"/>
    <w:rsid w:val="00996E8F"/>
    <w:rsid w:val="009F1309"/>
    <w:rsid w:val="00A91C71"/>
    <w:rsid w:val="00B639DA"/>
    <w:rsid w:val="00BB0C59"/>
    <w:rsid w:val="00E706B7"/>
    <w:rsid w:val="00E9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FD72A543C148D7A858D5EC3DF5B4DD">
    <w:name w:val="D2FD72A543C148D7A858D5EC3DF5B4DD"/>
  </w:style>
  <w:style w:type="paragraph" w:customStyle="1" w:styleId="D9D69F76ABAD4F089C7E57674FAF383A">
    <w:name w:val="D9D69F76ABAD4F089C7E57674FAF383A"/>
  </w:style>
  <w:style w:type="paragraph" w:customStyle="1" w:styleId="3E7E0CB22E474EC2BF1421735DA129FD">
    <w:name w:val="3E7E0CB22E474EC2BF1421735DA129FD"/>
  </w:style>
  <w:style w:type="paragraph" w:customStyle="1" w:styleId="83ECE6FACE0B43968BA8CD086648E418">
    <w:name w:val="83ECE6FACE0B43968BA8CD086648E418"/>
  </w:style>
  <w:style w:type="paragraph" w:customStyle="1" w:styleId="A899350E4AFD45E0898B9F2DE0BE75D5">
    <w:name w:val="A899350E4AFD45E0898B9F2DE0BE75D5"/>
  </w:style>
  <w:style w:type="paragraph" w:customStyle="1" w:styleId="DEBA3D4906594E4D98FB201999858BEE">
    <w:name w:val="DEBA3D4906594E4D98FB201999858BEE"/>
  </w:style>
  <w:style w:type="paragraph" w:customStyle="1" w:styleId="80992B769EA04BCD9253821A75CC518C">
    <w:name w:val="80992B769EA04BCD9253821A75CC518C"/>
  </w:style>
  <w:style w:type="paragraph" w:customStyle="1" w:styleId="8D41554D5F904D9E8C8381F5CC4EF062">
    <w:name w:val="8D41554D5F904D9E8C8381F5CC4EF062"/>
  </w:style>
  <w:style w:type="paragraph" w:customStyle="1" w:styleId="D125828EA19041908D0DACB7A41138B8">
    <w:name w:val="D125828EA19041908D0DACB7A41138B8"/>
  </w:style>
  <w:style w:type="character" w:styleId="PlaceholderText">
    <w:name w:val="Placeholder Text"/>
    <w:basedOn w:val="DefaultParagraphFont"/>
    <w:uiPriority w:val="99"/>
    <w:semiHidden/>
    <w:rsid w:val="000C02B3"/>
    <w:rPr>
      <w:color w:val="808080"/>
    </w:rPr>
  </w:style>
  <w:style w:type="paragraph" w:customStyle="1" w:styleId="B31B108ABDBE4492AD52388350B921C8">
    <w:name w:val="B31B108ABDBE4492AD52388350B921C8"/>
  </w:style>
  <w:style w:type="paragraph" w:customStyle="1" w:styleId="BAE0DC21DA404925BB94D7EF3B8E4979">
    <w:name w:val="BAE0DC21DA404925BB94D7EF3B8E4979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D28CFDE58E4D47F1948470ECE7989794">
    <w:name w:val="D28CFDE58E4D47F1948470ECE7989794"/>
  </w:style>
  <w:style w:type="paragraph" w:customStyle="1" w:styleId="6626347869824E9A9BE21C8B0FF37A9D">
    <w:name w:val="6626347869824E9A9BE21C8B0FF37A9D"/>
  </w:style>
  <w:style w:type="paragraph" w:customStyle="1" w:styleId="5E8602EF29294DD49ACE884151C13ECB">
    <w:name w:val="5E8602EF29294DD49ACE884151C13ECB"/>
  </w:style>
  <w:style w:type="paragraph" w:customStyle="1" w:styleId="BF52D30DD6564469B0F25F33C74B4710">
    <w:name w:val="BF52D30DD6564469B0F25F33C74B4710"/>
  </w:style>
  <w:style w:type="paragraph" w:customStyle="1" w:styleId="41AB16BFFFFD4E4C9C416391233EDCF3">
    <w:name w:val="41AB16BFFFFD4E4C9C416391233EDCF3"/>
  </w:style>
  <w:style w:type="paragraph" w:customStyle="1" w:styleId="CE7699D666774611A5D14253E78D4197">
    <w:name w:val="CE7699D666774611A5D14253E78D4197"/>
  </w:style>
  <w:style w:type="paragraph" w:customStyle="1" w:styleId="039D4FF060F94743B63818327A930FA8">
    <w:name w:val="039D4FF060F94743B63818327A930FA8"/>
  </w:style>
  <w:style w:type="paragraph" w:customStyle="1" w:styleId="E8E706208450473C86047F265C3C50DA">
    <w:name w:val="E8E706208450473C86047F265C3C50DA"/>
    <w:rsid w:val="009F1309"/>
  </w:style>
  <w:style w:type="paragraph" w:customStyle="1" w:styleId="792DBAD059D14277A1A7634E9A544302">
    <w:name w:val="792DBAD059D14277A1A7634E9A544302"/>
    <w:rsid w:val="009F1309"/>
  </w:style>
  <w:style w:type="paragraph" w:customStyle="1" w:styleId="C1CCDBC4D8BA4159BF6098FC1E2C288D">
    <w:name w:val="C1CCDBC4D8BA4159BF6098FC1E2C288D"/>
    <w:rsid w:val="009F1309"/>
  </w:style>
  <w:style w:type="paragraph" w:customStyle="1" w:styleId="76547E64E7B140E386391A0FCB39C47D">
    <w:name w:val="76547E64E7B140E386391A0FCB39C47D"/>
    <w:rsid w:val="009F1309"/>
  </w:style>
  <w:style w:type="paragraph" w:customStyle="1" w:styleId="463D48ECD84E4EC9B18FB80CC761BB2F">
    <w:name w:val="463D48ECD84E4EC9B18FB80CC761BB2F"/>
    <w:rsid w:val="009F1309"/>
  </w:style>
  <w:style w:type="paragraph" w:customStyle="1" w:styleId="76BAFB96BB99454E8F066362EE3D526A">
    <w:name w:val="76BAFB96BB99454E8F066362EE3D526A"/>
    <w:rsid w:val="001F0B03"/>
  </w:style>
  <w:style w:type="paragraph" w:customStyle="1" w:styleId="B301DBD97C904E5F87F39AE446C7DF0F">
    <w:name w:val="B301DBD97C904E5F87F39AE446C7DF0F"/>
    <w:rsid w:val="000C02B3"/>
  </w:style>
  <w:style w:type="paragraph" w:customStyle="1" w:styleId="80E64BEEE76244FEA59E9E93583DF898">
    <w:name w:val="80E64BEEE76244FEA59E9E93583DF898"/>
    <w:rsid w:val="000C02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401 Woodland Ave. Apt. #22 Lexington, KY. 40508</CompanyAddress>
  <CompanyPhone>(304) 303-0350</CompanyPhone>
  <CompanyFax/>
  <CompanyEmail>jmge229@uky.edu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A27CDD-8D2B-4DCB-B9D2-89DCA35B4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116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Jackson McDowell Geis</dc:creator>
  <cp:keywords/>
  <cp:lastModifiedBy>Owner</cp:lastModifiedBy>
  <cp:revision>19</cp:revision>
  <dcterms:created xsi:type="dcterms:W3CDTF">2016-09-08T20:50:00Z</dcterms:created>
  <dcterms:modified xsi:type="dcterms:W3CDTF">2020-02-04T17:10:00Z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